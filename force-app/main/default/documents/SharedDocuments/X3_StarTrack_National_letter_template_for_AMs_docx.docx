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Y="1"/>
        <w:tblOverlap w:val="never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</w:tblGrid>
      <w:tr w:rsidR="00421E52" w:rsidRPr="00915541" w14:paraId="5BFAFCF1" w14:textId="77777777" w:rsidTr="00915541">
        <w:trPr>
          <w:cantSplit/>
          <w:trHeight w:hRule="exact" w:val="964"/>
        </w:trPr>
        <w:tc>
          <w:tcPr>
            <w:tcW w:w="8505" w:type="dxa"/>
          </w:tcPr>
          <w:sdt>
            <w:sdtPr>
              <w:id w:val="276481583"/>
              <w:placeholder>
                <w:docPart w:val="380287321D0A40EA9D924316D1D34012"/>
              </w:placeholder>
              <w:text/>
            </w:sdtPr>
            <w:sdtEndPr/>
            <w:sdtContent>
              <w:p w14:paraId="51699EB9" w14:textId="2F4B3C60" w:rsidR="00421E52" w:rsidRPr="00915541" w:rsidRDefault="00DB5ED8" w:rsidP="00DB5ED8">
                <w:pPr>
                  <w:spacing w:after="0"/>
                </w:pPr>
                <w:r>
                  <w:t>date</w:t>
                </w:r>
              </w:p>
            </w:sdtContent>
          </w:sdt>
        </w:tc>
      </w:tr>
      <w:tr w:rsidR="00421E52" w:rsidRPr="00915541" w14:paraId="05222274" w14:textId="77777777" w:rsidTr="00915541">
        <w:trPr>
          <w:cantSplit/>
          <w:trHeight w:val="2438"/>
        </w:trPr>
        <w:tc>
          <w:tcPr>
            <w:tcW w:w="8505" w:type="dxa"/>
          </w:tcPr>
          <w:sdt>
            <w:sdtPr>
              <w:rPr>
                <w:b/>
              </w:rPr>
              <w:id w:val="220507367"/>
              <w:placeholder>
                <w:docPart w:val="24F0E9B42DFC41C68CF579F107B115E2"/>
              </w:placeholder>
              <w:text/>
            </w:sdtPr>
            <w:sdtEndPr/>
            <w:sdtContent>
              <w:p w14:paraId="46C68C4E" w14:textId="77777777" w:rsidR="00755B25" w:rsidRDefault="00755B25" w:rsidP="0050230E">
                <w:pPr>
                  <w:spacing w:after="0"/>
                </w:pPr>
                <w:r>
                  <w:rPr>
                    <w:b/>
                  </w:rPr>
                  <w:t>Recipient’</w:t>
                </w:r>
                <w:r w:rsidRPr="00755B25">
                  <w:rPr>
                    <w:b/>
                  </w:rPr>
                  <w:t xml:space="preserve">s </w:t>
                </w:r>
                <w:r>
                  <w:rPr>
                    <w:b/>
                  </w:rPr>
                  <w:t>N</w:t>
                </w:r>
                <w:r w:rsidRPr="00755B25">
                  <w:rPr>
                    <w:b/>
                  </w:rPr>
                  <w:t>ame</w:t>
                </w:r>
              </w:p>
            </w:sdtContent>
          </w:sdt>
          <w:sdt>
            <w:sdtPr>
              <w:id w:val="220507376"/>
              <w:placeholder>
                <w:docPart w:val="24F0E9B42DFC41C68CF579F107B115E2"/>
              </w:placeholder>
              <w:text/>
            </w:sdtPr>
            <w:sdtEndPr/>
            <w:sdtContent>
              <w:p w14:paraId="4A01759C" w14:textId="77777777" w:rsidR="003C4631" w:rsidRPr="0050230E" w:rsidRDefault="00755B25" w:rsidP="0050230E">
                <w:pPr>
                  <w:spacing w:after="0"/>
                </w:pPr>
                <w:r>
                  <w:t>Recipient's Title</w:t>
                </w:r>
              </w:p>
            </w:sdtContent>
          </w:sdt>
          <w:sdt>
            <w:sdtPr>
              <w:id w:val="220507378"/>
              <w:placeholder>
                <w:docPart w:val="24F0E9B42DFC41C68CF579F107B115E2"/>
              </w:placeholder>
              <w:text/>
            </w:sdtPr>
            <w:sdtEndPr/>
            <w:sdtContent>
              <w:p w14:paraId="3509C361" w14:textId="77777777" w:rsidR="003C4631" w:rsidRPr="0050230E" w:rsidRDefault="00755B25" w:rsidP="0050230E">
                <w:pPr>
                  <w:spacing w:after="0"/>
                </w:pPr>
                <w:r>
                  <w:t>Recipient's Company</w:t>
                </w:r>
              </w:p>
            </w:sdtContent>
          </w:sdt>
          <w:sdt>
            <w:sdtPr>
              <w:id w:val="220507388"/>
              <w:placeholder>
                <w:docPart w:val="24F0E9B42DFC41C68CF579F107B115E2"/>
              </w:placeholder>
              <w:text/>
            </w:sdtPr>
            <w:sdtEndPr/>
            <w:sdtContent>
              <w:p w14:paraId="529934AF" w14:textId="77777777" w:rsidR="003C4631" w:rsidRPr="0050230E" w:rsidRDefault="00755B25" w:rsidP="0050230E">
                <w:pPr>
                  <w:spacing w:after="0"/>
                </w:pPr>
                <w:r>
                  <w:t>Recipient's address</w:t>
                </w:r>
              </w:p>
            </w:sdtContent>
          </w:sdt>
          <w:p w14:paraId="5A86EC3F" w14:textId="77777777" w:rsidR="00915541" w:rsidRPr="00915541" w:rsidRDefault="00DB5ED8" w:rsidP="00755B25">
            <w:pPr>
              <w:spacing w:after="0"/>
            </w:pPr>
            <w:sdt>
              <w:sdtPr>
                <w:id w:val="220507393"/>
                <w:placeholder>
                  <w:docPart w:val="24F0E9B42DFC41C68CF579F107B115E2"/>
                </w:placeholder>
                <w:text/>
              </w:sdtPr>
              <w:sdtEndPr/>
              <w:sdtContent>
                <w:r w:rsidR="00755B25">
                  <w:t>City</w:t>
                </w:r>
              </w:sdtContent>
            </w:sdt>
            <w:r w:rsidR="00755B25">
              <w:t xml:space="preserve"> </w:t>
            </w:r>
            <w:sdt>
              <w:sdtPr>
                <w:id w:val="220507395"/>
                <w:placeholder>
                  <w:docPart w:val="24F0E9B42DFC41C68CF579F107B115E2"/>
                </w:placeholder>
                <w:text/>
              </w:sdtPr>
              <w:sdtEndPr/>
              <w:sdtContent>
                <w:r w:rsidR="00755B25">
                  <w:t>VIC</w:t>
                </w:r>
              </w:sdtContent>
            </w:sdt>
            <w:r w:rsidR="003C4631" w:rsidRPr="0050230E">
              <w:t xml:space="preserve"> </w:t>
            </w:r>
            <w:sdt>
              <w:sdtPr>
                <w:id w:val="220507397"/>
                <w:placeholder>
                  <w:docPart w:val="24F0E9B42DFC41C68CF579F107B115E2"/>
                </w:placeholder>
                <w:text/>
              </w:sdtPr>
              <w:sdtEndPr/>
              <w:sdtContent>
                <w:r w:rsidR="00755B25">
                  <w:t>0000</w:t>
                </w:r>
              </w:sdtContent>
            </w:sdt>
          </w:p>
        </w:tc>
      </w:tr>
    </w:tbl>
    <w:p w14:paraId="09906F65" w14:textId="77777777" w:rsidR="00421E52" w:rsidRPr="005B1734" w:rsidRDefault="00421E52" w:rsidP="00755B25">
      <w:pPr>
        <w:rPr>
          <w:sz w:val="20"/>
        </w:rPr>
      </w:pPr>
      <w:r w:rsidRPr="005B1734">
        <w:rPr>
          <w:sz w:val="20"/>
        </w:rPr>
        <w:t>Dear</w:t>
      </w:r>
      <w:r w:rsidR="00755B25" w:rsidRPr="005B1734">
        <w:rPr>
          <w:sz w:val="20"/>
        </w:rPr>
        <w:t xml:space="preserve"> </w:t>
      </w:r>
      <w:sdt>
        <w:sdtPr>
          <w:rPr>
            <w:sz w:val="20"/>
          </w:rPr>
          <w:id w:val="220507403"/>
          <w:placeholder>
            <w:docPart w:val="24F0E9B42DFC41C68CF579F107B115E2"/>
          </w:placeholder>
          <w:text/>
        </w:sdtPr>
        <w:sdtEndPr/>
        <w:sdtContent>
          <w:r w:rsidR="00755B25" w:rsidRPr="005B1734">
            <w:rPr>
              <w:sz w:val="20"/>
            </w:rPr>
            <w:t>Recipient’s Name</w:t>
          </w:r>
        </w:sdtContent>
      </w:sdt>
    </w:p>
    <w:sdt>
      <w:sdtPr>
        <w:rPr>
          <w:b/>
          <w:sz w:val="20"/>
        </w:rPr>
        <w:id w:val="220507417"/>
        <w:placeholder>
          <w:docPart w:val="24F0E9B42DFC41C68CF579F107B115E2"/>
        </w:placeholder>
        <w:text/>
      </w:sdtPr>
      <w:sdtEndPr/>
      <w:sdtContent>
        <w:p w14:paraId="050E3276" w14:textId="24C8851B" w:rsidR="008834C2" w:rsidRPr="005B1734" w:rsidRDefault="00C33C95" w:rsidP="00421E52">
          <w:pPr>
            <w:rPr>
              <w:b/>
              <w:sz w:val="20"/>
            </w:rPr>
          </w:pPr>
          <w:r w:rsidRPr="005B1734">
            <w:rPr>
              <w:b/>
              <w:sz w:val="20"/>
            </w:rPr>
            <w:t>Commonwealth Games</w:t>
          </w:r>
        </w:p>
      </w:sdtContent>
    </w:sdt>
    <w:sdt>
      <w:sdtPr>
        <w:id w:val="220507419"/>
        <w:placeholder>
          <w:docPart w:val="24F0E9B42DFC41C68CF579F107B115E2"/>
        </w:placeholder>
      </w:sdtPr>
      <w:sdtEndPr/>
      <w:sdtContent>
        <w:p w14:paraId="522CC76F" w14:textId="77777777" w:rsidR="00C33C95" w:rsidRPr="007211F0" w:rsidRDefault="00C33C95" w:rsidP="00C33C95">
          <w:pPr>
            <w:rPr>
              <w:sz w:val="20"/>
            </w:rPr>
          </w:pPr>
          <w:r w:rsidRPr="007211F0">
            <w:rPr>
              <w:sz w:val="20"/>
            </w:rPr>
            <w:t>As I’m sure you know, the Commonwealth Games are coming t</w:t>
          </w:r>
          <w:r>
            <w:rPr>
              <w:sz w:val="20"/>
            </w:rPr>
            <w:t xml:space="preserve">o the Gold Coast from 4 to 15 </w:t>
          </w:r>
          <w:r w:rsidRPr="007211F0">
            <w:rPr>
              <w:sz w:val="20"/>
            </w:rPr>
            <w:t>April 2018 and we’re very much looking forward to this exciting event.</w:t>
          </w:r>
        </w:p>
        <w:p w14:paraId="1AEBE18A" w14:textId="77777777" w:rsidR="00C33C95" w:rsidRPr="007211F0" w:rsidRDefault="00C33C95" w:rsidP="00C33C95">
          <w:pPr>
            <w:rPr>
              <w:sz w:val="20"/>
            </w:rPr>
          </w:pPr>
          <w:r>
            <w:rPr>
              <w:sz w:val="20"/>
            </w:rPr>
            <w:t xml:space="preserve">Such a significant event will </w:t>
          </w:r>
          <w:r w:rsidRPr="007211F0">
            <w:rPr>
              <w:sz w:val="20"/>
            </w:rPr>
            <w:t xml:space="preserve">result </w:t>
          </w:r>
          <w:r>
            <w:rPr>
              <w:sz w:val="20"/>
            </w:rPr>
            <w:t xml:space="preserve">in road closures, </w:t>
          </w:r>
          <w:r w:rsidRPr="007211F0">
            <w:rPr>
              <w:sz w:val="20"/>
            </w:rPr>
            <w:t xml:space="preserve">increased traffic </w:t>
          </w:r>
          <w:r>
            <w:rPr>
              <w:sz w:val="20"/>
            </w:rPr>
            <w:t xml:space="preserve">and access difficulties </w:t>
          </w:r>
          <w:r w:rsidRPr="007211F0">
            <w:rPr>
              <w:sz w:val="20"/>
            </w:rPr>
            <w:t xml:space="preserve">across the Gold Coast in </w:t>
          </w:r>
          <w:r>
            <w:rPr>
              <w:sz w:val="20"/>
            </w:rPr>
            <w:t xml:space="preserve">and around </w:t>
          </w:r>
          <w:r w:rsidRPr="007211F0">
            <w:rPr>
              <w:sz w:val="20"/>
            </w:rPr>
            <w:t>even</w:t>
          </w:r>
          <w:r>
            <w:rPr>
              <w:sz w:val="20"/>
            </w:rPr>
            <w:t>t</w:t>
          </w:r>
          <w:r w:rsidRPr="007211F0">
            <w:rPr>
              <w:sz w:val="20"/>
            </w:rPr>
            <w:t xml:space="preserve"> areas</w:t>
          </w:r>
          <w:r>
            <w:rPr>
              <w:sz w:val="20"/>
            </w:rPr>
            <w:t>. While some delays are likely, I want to assure you w</w:t>
          </w:r>
          <w:r w:rsidRPr="007211F0">
            <w:rPr>
              <w:sz w:val="20"/>
            </w:rPr>
            <w:t xml:space="preserve">e have </w:t>
          </w:r>
          <w:r>
            <w:rPr>
              <w:sz w:val="20"/>
            </w:rPr>
            <w:t xml:space="preserve">robust </w:t>
          </w:r>
          <w:r w:rsidRPr="007211F0">
            <w:rPr>
              <w:sz w:val="20"/>
            </w:rPr>
            <w:t xml:space="preserve">plans in place to </w:t>
          </w:r>
          <w:r>
            <w:rPr>
              <w:sz w:val="20"/>
            </w:rPr>
            <w:t>minimise</w:t>
          </w:r>
          <w:r w:rsidRPr="007211F0">
            <w:rPr>
              <w:sz w:val="20"/>
            </w:rPr>
            <w:t xml:space="preserve"> </w:t>
          </w:r>
          <w:r>
            <w:rPr>
              <w:sz w:val="20"/>
            </w:rPr>
            <w:t xml:space="preserve">the </w:t>
          </w:r>
          <w:r w:rsidRPr="007211F0">
            <w:rPr>
              <w:sz w:val="20"/>
            </w:rPr>
            <w:t xml:space="preserve">disruption </w:t>
          </w:r>
          <w:r>
            <w:rPr>
              <w:sz w:val="20"/>
            </w:rPr>
            <w:t>to our operations.</w:t>
          </w:r>
        </w:p>
        <w:p w14:paraId="66383A68" w14:textId="77777777" w:rsidR="00C33C95" w:rsidRDefault="00C33C95" w:rsidP="00C33C95">
          <w:pPr>
            <w:rPr>
              <w:sz w:val="20"/>
            </w:rPr>
          </w:pPr>
          <w:r>
            <w:rPr>
              <w:sz w:val="20"/>
            </w:rPr>
            <w:t>C</w:t>
          </w:r>
          <w:r w:rsidRPr="007211F0">
            <w:rPr>
              <w:sz w:val="20"/>
            </w:rPr>
            <w:t xml:space="preserve">hallenges to our operation include </w:t>
          </w:r>
          <w:r>
            <w:rPr>
              <w:sz w:val="20"/>
            </w:rPr>
            <w:t xml:space="preserve">an additional </w:t>
          </w:r>
          <w:r w:rsidRPr="007211F0">
            <w:rPr>
              <w:sz w:val="20"/>
            </w:rPr>
            <w:t xml:space="preserve">7,000 vehicles </w:t>
          </w:r>
          <w:r>
            <w:rPr>
              <w:sz w:val="20"/>
            </w:rPr>
            <w:t xml:space="preserve">per day on </w:t>
          </w:r>
          <w:r w:rsidRPr="007211F0">
            <w:rPr>
              <w:sz w:val="20"/>
            </w:rPr>
            <w:t xml:space="preserve">the same street as our StarTrack depot, </w:t>
          </w:r>
          <w:r>
            <w:rPr>
              <w:sz w:val="20"/>
            </w:rPr>
            <w:t xml:space="preserve">as well as </w:t>
          </w:r>
          <w:r w:rsidRPr="007211F0">
            <w:rPr>
              <w:sz w:val="20"/>
            </w:rPr>
            <w:t xml:space="preserve">heavy bus traffic in the same area, </w:t>
          </w:r>
          <w:r>
            <w:rPr>
              <w:sz w:val="20"/>
            </w:rPr>
            <w:t>and street</w:t>
          </w:r>
          <w:r w:rsidRPr="007211F0">
            <w:rPr>
              <w:sz w:val="20"/>
            </w:rPr>
            <w:t xml:space="preserve"> closures and security checkpoints right across the Gold Coast in even</w:t>
          </w:r>
          <w:r>
            <w:rPr>
              <w:sz w:val="20"/>
            </w:rPr>
            <w:t>t</w:t>
          </w:r>
          <w:r w:rsidRPr="007211F0">
            <w:rPr>
              <w:sz w:val="20"/>
            </w:rPr>
            <w:t xml:space="preserve"> areas. </w:t>
          </w:r>
        </w:p>
        <w:p w14:paraId="1625885E" w14:textId="77777777" w:rsidR="00C33C95" w:rsidRPr="00776259" w:rsidRDefault="00C33C95" w:rsidP="00C33C95">
          <w:pPr>
            <w:rPr>
              <w:b/>
              <w:sz w:val="20"/>
            </w:rPr>
          </w:pPr>
          <w:r>
            <w:rPr>
              <w:b/>
              <w:sz w:val="20"/>
            </w:rPr>
            <w:t>What we’re doing</w:t>
          </w:r>
        </w:p>
        <w:p w14:paraId="38ED36CC" w14:textId="77777777" w:rsidR="00C33C95" w:rsidRPr="007211F0" w:rsidRDefault="00C33C95" w:rsidP="00C33C95">
          <w:pPr>
            <w:rPr>
              <w:sz w:val="20"/>
            </w:rPr>
          </w:pPr>
          <w:r w:rsidRPr="007211F0">
            <w:rPr>
              <w:sz w:val="20"/>
            </w:rPr>
            <w:t>Our plans include amending our shift times, with staff generally starting work three hours earlier than usual. We</w:t>
          </w:r>
          <w:r>
            <w:rPr>
              <w:sz w:val="20"/>
            </w:rPr>
            <w:t>’</w:t>
          </w:r>
          <w:r w:rsidRPr="007211F0">
            <w:rPr>
              <w:sz w:val="20"/>
            </w:rPr>
            <w:t xml:space="preserve">re </w:t>
          </w:r>
          <w:r>
            <w:rPr>
              <w:sz w:val="20"/>
            </w:rPr>
            <w:t>revising line haul, pick-</w:t>
          </w:r>
          <w:r w:rsidRPr="007211F0">
            <w:rPr>
              <w:sz w:val="20"/>
            </w:rPr>
            <w:t xml:space="preserve">up and delivery fleet schedules, with many drivers starting work at 4.00am so they’ll be able to leave the depot before </w:t>
          </w:r>
          <w:r>
            <w:rPr>
              <w:sz w:val="20"/>
            </w:rPr>
            <w:t xml:space="preserve">peak </w:t>
          </w:r>
          <w:r w:rsidRPr="005E220C">
            <w:rPr>
              <w:sz w:val="20"/>
            </w:rPr>
            <w:t>traffic. We</w:t>
          </w:r>
          <w:r>
            <w:rPr>
              <w:sz w:val="20"/>
            </w:rPr>
            <w:t>’ll</w:t>
          </w:r>
          <w:r w:rsidRPr="005E220C">
            <w:rPr>
              <w:sz w:val="20"/>
            </w:rPr>
            <w:t xml:space="preserve"> </w:t>
          </w:r>
          <w:r>
            <w:rPr>
              <w:sz w:val="20"/>
            </w:rPr>
            <w:t xml:space="preserve">also </w:t>
          </w:r>
          <w:r w:rsidRPr="005E220C">
            <w:rPr>
              <w:sz w:val="20"/>
            </w:rPr>
            <w:t xml:space="preserve">conduct later </w:t>
          </w:r>
          <w:r>
            <w:rPr>
              <w:sz w:val="20"/>
            </w:rPr>
            <w:t xml:space="preserve">afternoon </w:t>
          </w:r>
          <w:r w:rsidRPr="005E220C">
            <w:rPr>
              <w:sz w:val="20"/>
            </w:rPr>
            <w:t xml:space="preserve">deliveries into some </w:t>
          </w:r>
          <w:r>
            <w:rPr>
              <w:sz w:val="20"/>
            </w:rPr>
            <w:t>s</w:t>
          </w:r>
          <w:r w:rsidRPr="005E220C">
            <w:rPr>
              <w:sz w:val="20"/>
            </w:rPr>
            <w:t xml:space="preserve">hopping </w:t>
          </w:r>
          <w:r>
            <w:rPr>
              <w:sz w:val="20"/>
            </w:rPr>
            <w:t>c</w:t>
          </w:r>
          <w:r w:rsidRPr="005E220C">
            <w:rPr>
              <w:sz w:val="20"/>
            </w:rPr>
            <w:t>entres and residential areas.</w:t>
          </w:r>
        </w:p>
        <w:p w14:paraId="7F5BEFDF" w14:textId="77777777" w:rsidR="00C33C95" w:rsidRPr="00776259" w:rsidRDefault="00C33C95" w:rsidP="00C33C95">
          <w:pPr>
            <w:rPr>
              <w:b/>
              <w:sz w:val="20"/>
            </w:rPr>
          </w:pPr>
          <w:r w:rsidRPr="00776259">
            <w:rPr>
              <w:b/>
              <w:sz w:val="20"/>
            </w:rPr>
            <w:t>What you can do</w:t>
          </w:r>
        </w:p>
        <w:p w14:paraId="050E2DF5" w14:textId="77777777" w:rsidR="00C33C95" w:rsidRPr="007211F0" w:rsidRDefault="00C33C95" w:rsidP="00C33C95">
          <w:pPr>
            <w:rPr>
              <w:sz w:val="20"/>
            </w:rPr>
          </w:pPr>
          <w:r>
            <w:rPr>
              <w:sz w:val="20"/>
            </w:rPr>
            <w:t>There are also some things you can do</w:t>
          </w:r>
          <w:r w:rsidRPr="007211F0">
            <w:rPr>
              <w:sz w:val="20"/>
            </w:rPr>
            <w:t xml:space="preserve"> to help</w:t>
          </w:r>
          <w:r>
            <w:rPr>
              <w:sz w:val="20"/>
            </w:rPr>
            <w:t xml:space="preserve"> </w:t>
          </w:r>
          <w:r w:rsidRPr="007211F0">
            <w:rPr>
              <w:sz w:val="20"/>
            </w:rPr>
            <w:t>your customers:</w:t>
          </w:r>
        </w:p>
        <w:p w14:paraId="0C05D1DF" w14:textId="77777777" w:rsidR="00C33C95" w:rsidRPr="00A21404" w:rsidRDefault="00C33C95" w:rsidP="00C33C95">
          <w:pPr>
            <w:pStyle w:val="ListParagraph"/>
            <w:numPr>
              <w:ilvl w:val="0"/>
              <w:numId w:val="7"/>
            </w:numPr>
            <w:rPr>
              <w:rFonts w:asciiTheme="minorHAnsi" w:hAnsiTheme="minorHAnsi"/>
              <w:sz w:val="20"/>
              <w:szCs w:val="20"/>
            </w:rPr>
          </w:pPr>
          <w:r w:rsidRPr="00A21404">
            <w:rPr>
              <w:rFonts w:asciiTheme="minorHAnsi" w:hAnsiTheme="minorHAnsi"/>
              <w:sz w:val="20"/>
              <w:szCs w:val="20"/>
            </w:rPr>
            <w:t>Consider sending your freight up to two weeks before the Games start or after they close</w:t>
          </w:r>
        </w:p>
        <w:p w14:paraId="5650FE86" w14:textId="77777777" w:rsidR="00C33C95" w:rsidRPr="00A21404" w:rsidRDefault="00C33C95" w:rsidP="00C33C95">
          <w:pPr>
            <w:pStyle w:val="ListParagraph"/>
            <w:numPr>
              <w:ilvl w:val="0"/>
              <w:numId w:val="7"/>
            </w:numPr>
            <w:rPr>
              <w:rFonts w:asciiTheme="minorHAnsi" w:hAnsiTheme="minorHAnsi"/>
              <w:sz w:val="20"/>
              <w:szCs w:val="20"/>
            </w:rPr>
          </w:pPr>
          <w:r w:rsidRPr="00A21404">
            <w:rPr>
              <w:rFonts w:asciiTheme="minorHAnsi" w:hAnsiTheme="minorHAnsi"/>
              <w:sz w:val="20"/>
              <w:szCs w:val="20"/>
            </w:rPr>
            <w:t>Please don’t send freight to StarTrack Gold Coast to store for future delivery during the Games – our capacity will be severely constrained</w:t>
          </w:r>
        </w:p>
        <w:p w14:paraId="7C414274" w14:textId="77777777" w:rsidR="00C33C95" w:rsidRPr="00A21404" w:rsidRDefault="00C33C95" w:rsidP="00C33C95">
          <w:pPr>
            <w:pStyle w:val="ListParagraph"/>
            <w:numPr>
              <w:ilvl w:val="0"/>
              <w:numId w:val="7"/>
            </w:numPr>
            <w:rPr>
              <w:rFonts w:asciiTheme="minorHAnsi" w:hAnsiTheme="minorHAnsi"/>
              <w:sz w:val="20"/>
              <w:szCs w:val="20"/>
            </w:rPr>
          </w:pPr>
          <w:r w:rsidRPr="00A21404">
            <w:rPr>
              <w:rFonts w:asciiTheme="minorHAnsi" w:hAnsiTheme="minorHAnsi"/>
              <w:sz w:val="20"/>
              <w:szCs w:val="20"/>
            </w:rPr>
            <w:t xml:space="preserve">Check </w:t>
          </w:r>
          <w:hyperlink r:id="rId9" w:history="1">
            <w:r w:rsidRPr="00A21404">
              <w:rPr>
                <w:rStyle w:val="Hyperlink"/>
                <w:rFonts w:asciiTheme="minorHAnsi" w:hAnsiTheme="minorHAnsi"/>
                <w:sz w:val="20"/>
                <w:szCs w:val="20"/>
              </w:rPr>
              <w:t>www.getsetforthegames.com</w:t>
            </w:r>
          </w:hyperlink>
          <w:r w:rsidRPr="00A21404">
            <w:rPr>
              <w:rFonts w:asciiTheme="minorHAnsi" w:hAnsiTheme="minorHAnsi"/>
              <w:sz w:val="20"/>
              <w:szCs w:val="20"/>
            </w:rPr>
            <w:t xml:space="preserve"> for general advice for businesses and specific information on local impacts</w:t>
          </w:r>
        </w:p>
        <w:p w14:paraId="6E9F4BEE" w14:textId="77777777" w:rsidR="00C33C95" w:rsidRPr="00A21404" w:rsidRDefault="00C33C95" w:rsidP="00C33C95">
          <w:pPr>
            <w:spacing w:after="0"/>
            <w:rPr>
              <w:rFonts w:asciiTheme="minorHAnsi" w:hAnsiTheme="minorHAnsi"/>
              <w:sz w:val="20"/>
            </w:rPr>
          </w:pPr>
        </w:p>
        <w:p w14:paraId="7030E9F6" w14:textId="77777777" w:rsidR="00C33C95" w:rsidRDefault="00C33C95" w:rsidP="00C33C95">
          <w:pPr>
            <w:spacing w:after="0"/>
            <w:rPr>
              <w:sz w:val="20"/>
            </w:rPr>
          </w:pPr>
          <w:r w:rsidRPr="007211F0">
            <w:rPr>
              <w:sz w:val="20"/>
            </w:rPr>
            <w:t xml:space="preserve">Be aware that some streets </w:t>
          </w:r>
          <w:r>
            <w:rPr>
              <w:sz w:val="20"/>
            </w:rPr>
            <w:t>will be</w:t>
          </w:r>
          <w:r w:rsidRPr="007211F0">
            <w:rPr>
              <w:sz w:val="20"/>
            </w:rPr>
            <w:t xml:space="preserve"> completely closed. Business</w:t>
          </w:r>
          <w:r>
            <w:rPr>
              <w:sz w:val="20"/>
            </w:rPr>
            <w:t>es</w:t>
          </w:r>
          <w:r w:rsidRPr="007211F0">
            <w:rPr>
              <w:sz w:val="20"/>
            </w:rPr>
            <w:t xml:space="preserve"> and residents have been notified of this already by </w:t>
          </w:r>
          <w:r>
            <w:rPr>
              <w:sz w:val="20"/>
            </w:rPr>
            <w:t xml:space="preserve">the </w:t>
          </w:r>
          <w:r w:rsidRPr="007211F0">
            <w:rPr>
              <w:sz w:val="20"/>
            </w:rPr>
            <w:t>Games</w:t>
          </w:r>
          <w:r>
            <w:rPr>
              <w:sz w:val="20"/>
            </w:rPr>
            <w:t>’</w:t>
          </w:r>
          <w:r w:rsidRPr="007211F0">
            <w:rPr>
              <w:sz w:val="20"/>
            </w:rPr>
            <w:t xml:space="preserve"> ‘Get Set Gold Coast’</w:t>
          </w:r>
          <w:r>
            <w:rPr>
              <w:sz w:val="20"/>
            </w:rPr>
            <w:t xml:space="preserve"> team</w:t>
          </w:r>
          <w:r w:rsidRPr="007211F0">
            <w:rPr>
              <w:sz w:val="20"/>
            </w:rPr>
            <w:t xml:space="preserve">.  Where we are not able to deliver, </w:t>
          </w:r>
          <w:r>
            <w:rPr>
              <w:sz w:val="20"/>
            </w:rPr>
            <w:t xml:space="preserve">we’ll leave </w:t>
          </w:r>
          <w:r w:rsidRPr="007211F0">
            <w:rPr>
              <w:sz w:val="20"/>
            </w:rPr>
            <w:t xml:space="preserve">a card advising </w:t>
          </w:r>
          <w:r>
            <w:rPr>
              <w:sz w:val="20"/>
            </w:rPr>
            <w:t xml:space="preserve">customers </w:t>
          </w:r>
          <w:r w:rsidRPr="007211F0">
            <w:rPr>
              <w:sz w:val="20"/>
            </w:rPr>
            <w:t xml:space="preserve">their </w:t>
          </w:r>
          <w:r>
            <w:rPr>
              <w:sz w:val="20"/>
            </w:rPr>
            <w:t>item has been left</w:t>
          </w:r>
          <w:r w:rsidRPr="007211F0">
            <w:rPr>
              <w:sz w:val="20"/>
            </w:rPr>
            <w:t xml:space="preserve"> at a Post Office or the StarTrack depot for collection.</w:t>
          </w:r>
        </w:p>
        <w:p w14:paraId="1F8C6FFD" w14:textId="77777777" w:rsidR="00C33C95" w:rsidRDefault="00C33C95" w:rsidP="00C33C95">
          <w:pPr>
            <w:spacing w:after="0"/>
            <w:rPr>
              <w:sz w:val="20"/>
            </w:rPr>
          </w:pPr>
        </w:p>
        <w:p w14:paraId="06153842" w14:textId="77777777" w:rsidR="005B1734" w:rsidRDefault="00C33C95" w:rsidP="00C33C95">
          <w:pPr>
            <w:spacing w:after="0"/>
            <w:rPr>
              <w:sz w:val="20"/>
            </w:rPr>
          </w:pPr>
          <w:r>
            <w:rPr>
              <w:sz w:val="20"/>
            </w:rPr>
            <w:t>I</w:t>
          </w:r>
          <w:r w:rsidRPr="00776259">
            <w:rPr>
              <w:sz w:val="20"/>
            </w:rPr>
            <w:t xml:space="preserve">f you have any </w:t>
          </w:r>
          <w:r>
            <w:rPr>
              <w:sz w:val="20"/>
            </w:rPr>
            <w:t xml:space="preserve">operational </w:t>
          </w:r>
          <w:r w:rsidRPr="00776259">
            <w:rPr>
              <w:sz w:val="20"/>
            </w:rPr>
            <w:t xml:space="preserve">questions for us, please </w:t>
          </w:r>
          <w:r>
            <w:rPr>
              <w:sz w:val="20"/>
            </w:rPr>
            <w:t xml:space="preserve">don’t hesitate to </w:t>
          </w:r>
          <w:r w:rsidRPr="005E220C">
            <w:rPr>
              <w:sz w:val="20"/>
            </w:rPr>
            <w:t>contact your account manager.</w:t>
          </w:r>
        </w:p>
        <w:p w14:paraId="05C9864D" w14:textId="77777777" w:rsidR="005B1734" w:rsidRDefault="005B1734" w:rsidP="00C33C95">
          <w:pPr>
            <w:spacing w:after="0"/>
            <w:rPr>
              <w:sz w:val="20"/>
            </w:rPr>
          </w:pPr>
        </w:p>
        <w:p w14:paraId="69B10CDB" w14:textId="1F31DAAB" w:rsidR="00C33C95" w:rsidRDefault="005B1734" w:rsidP="00C33C95">
          <w:pPr>
            <w:spacing w:after="0"/>
            <w:rPr>
              <w:rStyle w:val="Hyperlink"/>
              <w:iCs/>
              <w:sz w:val="20"/>
            </w:rPr>
          </w:pPr>
          <w:r>
            <w:rPr>
              <w:sz w:val="20"/>
            </w:rPr>
            <w:t>Thank you in advance for your patience and cooperation.</w:t>
          </w:r>
          <w:r w:rsidR="00C33C95">
            <w:rPr>
              <w:sz w:val="20"/>
            </w:rPr>
            <w:t xml:space="preserve"> </w:t>
          </w:r>
        </w:p>
        <w:p w14:paraId="0CB29843" w14:textId="3EC978D1" w:rsidR="00755B25" w:rsidRDefault="00DB5ED8" w:rsidP="00421E52"/>
      </w:sdtContent>
    </w:sdt>
    <w:p w14:paraId="3A87E914" w14:textId="77777777" w:rsidR="00421E52" w:rsidRPr="005B1734" w:rsidRDefault="00421E52" w:rsidP="00421E52">
      <w:pPr>
        <w:rPr>
          <w:sz w:val="20"/>
        </w:rPr>
      </w:pPr>
      <w:r w:rsidRPr="005B1734">
        <w:rPr>
          <w:sz w:val="20"/>
        </w:rPr>
        <w:t>Yours sincerely,</w:t>
      </w:r>
    </w:p>
    <w:p w14:paraId="0B057A96" w14:textId="77777777" w:rsidR="00B638A1" w:rsidRPr="005B1734" w:rsidRDefault="00B638A1" w:rsidP="00421E52">
      <w:pPr>
        <w:rPr>
          <w:sz w:val="20"/>
        </w:rPr>
      </w:pPr>
    </w:p>
    <w:p w14:paraId="6C3C898E" w14:textId="3D364225" w:rsidR="00421E52" w:rsidRPr="005B1734" w:rsidRDefault="00DB5ED8" w:rsidP="00421E52">
      <w:pPr>
        <w:rPr>
          <w:sz w:val="20"/>
        </w:rPr>
      </w:pPr>
      <w:sdt>
        <w:sdtPr>
          <w:rPr>
            <w:b/>
            <w:sz w:val="20"/>
          </w:rPr>
          <w:id w:val="220507421"/>
          <w:placeholder>
            <w:docPart w:val="24F0E9B42DFC41C68CF579F107B115E2"/>
          </w:placeholder>
          <w:text/>
        </w:sdtPr>
        <w:sdtEndPr/>
        <w:sdtContent>
          <w:r w:rsidR="00582FCD" w:rsidRPr="005B1734">
            <w:rPr>
              <w:b/>
              <w:sz w:val="20"/>
            </w:rPr>
            <w:t xml:space="preserve">Account Manager </w:t>
          </w:r>
          <w:proofErr w:type="gramStart"/>
          <w:r w:rsidR="00582FCD" w:rsidRPr="005B1734">
            <w:rPr>
              <w:b/>
              <w:sz w:val="20"/>
            </w:rPr>
            <w:t>name</w:t>
          </w:r>
          <w:proofErr w:type="gramEnd"/>
        </w:sdtContent>
      </w:sdt>
      <w:r w:rsidR="00755B25" w:rsidRPr="005B1734">
        <w:rPr>
          <w:sz w:val="20"/>
        </w:rPr>
        <w:br/>
      </w:r>
      <w:sdt>
        <w:sdtPr>
          <w:rPr>
            <w:sz w:val="20"/>
          </w:rPr>
          <w:id w:val="220507423"/>
          <w:placeholder>
            <w:docPart w:val="24F0E9B42DFC41C68CF579F107B115E2"/>
          </w:placeholder>
          <w:text/>
        </w:sdtPr>
        <w:sdtEndPr/>
        <w:sdtContent>
          <w:r w:rsidR="00755B25" w:rsidRPr="005B1734">
            <w:rPr>
              <w:sz w:val="20"/>
            </w:rPr>
            <w:t>Sender’s Title</w:t>
          </w:r>
        </w:sdtContent>
      </w:sdt>
    </w:p>
    <w:p w14:paraId="69760E36" w14:textId="77777777" w:rsidR="00843E38" w:rsidRPr="005B1734" w:rsidRDefault="00BD2CD8" w:rsidP="001C7DCE">
      <w:pPr>
        <w:rPr>
          <w:sz w:val="20"/>
        </w:rPr>
      </w:pPr>
      <w:r w:rsidRPr="005B1734">
        <w:rPr>
          <w:rFonts w:asciiTheme="majorHAnsi" w:hAnsiTheme="majorHAnsi"/>
          <w:sz w:val="20"/>
        </w:rPr>
        <w:t>Direct telephone:</w:t>
      </w:r>
      <w:r w:rsidR="00421E52" w:rsidRPr="005B1734">
        <w:rPr>
          <w:sz w:val="20"/>
        </w:rPr>
        <w:t xml:space="preserve"> 0</w:t>
      </w:r>
      <w:sdt>
        <w:sdtPr>
          <w:rPr>
            <w:sz w:val="20"/>
          </w:rPr>
          <w:alias w:val="Direct Phone"/>
          <w:tag w:val="Direct Phone"/>
          <w:id w:val="220507430"/>
          <w:placeholder>
            <w:docPart w:val="200069B10FF246AA946D4FE3113F97E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760AF" w:rsidRPr="005B1734">
            <w:rPr>
              <w:sz w:val="20"/>
            </w:rPr>
            <w:t>0 0000 0000</w:t>
          </w:r>
        </w:sdtContent>
      </w:sdt>
      <w:r w:rsidR="00755B25" w:rsidRPr="005B1734">
        <w:rPr>
          <w:sz w:val="20"/>
        </w:rPr>
        <w:br/>
      </w:r>
      <w:r w:rsidRPr="005B1734">
        <w:rPr>
          <w:rFonts w:asciiTheme="majorHAnsi" w:hAnsiTheme="majorHAnsi"/>
          <w:sz w:val="20"/>
        </w:rPr>
        <w:t>Direct f</w:t>
      </w:r>
      <w:r w:rsidR="002C00DD" w:rsidRPr="005B1734">
        <w:rPr>
          <w:rFonts w:asciiTheme="majorHAnsi" w:hAnsiTheme="majorHAnsi"/>
          <w:sz w:val="20"/>
        </w:rPr>
        <w:t>ax</w:t>
      </w:r>
      <w:r w:rsidRPr="005B1734">
        <w:rPr>
          <w:rFonts w:asciiTheme="majorHAnsi" w:hAnsiTheme="majorHAnsi"/>
          <w:sz w:val="20"/>
        </w:rPr>
        <w:t>:</w:t>
      </w:r>
      <w:r w:rsidR="002760AF" w:rsidRPr="005B1734">
        <w:rPr>
          <w:sz w:val="20"/>
        </w:rPr>
        <w:t xml:space="preserve"> 0</w:t>
      </w:r>
      <w:sdt>
        <w:sdtPr>
          <w:rPr>
            <w:sz w:val="20"/>
          </w:rPr>
          <w:alias w:val="Direct Fax"/>
          <w:tag w:val="Direct Fax"/>
          <w:id w:val="220507431"/>
          <w:placeholder>
            <w:docPart w:val="CDB4FAA0D26347689EBE298141BF35C5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2760AF" w:rsidRPr="005B1734">
            <w:rPr>
              <w:sz w:val="20"/>
            </w:rPr>
            <w:t>0 0000 0000</w:t>
          </w:r>
        </w:sdtContent>
      </w:sdt>
      <w:r w:rsidR="00843E38" w:rsidRPr="005B1734">
        <w:rPr>
          <w:sz w:val="20"/>
        </w:rPr>
        <w:br/>
      </w:r>
      <w:r w:rsidR="00843E38" w:rsidRPr="005B1734">
        <w:rPr>
          <w:rFonts w:asciiTheme="majorHAnsi" w:hAnsiTheme="majorHAnsi"/>
          <w:sz w:val="20"/>
        </w:rPr>
        <w:t>Email:</w:t>
      </w:r>
      <w:r w:rsidR="00843E38" w:rsidRPr="005B1734">
        <w:rPr>
          <w:sz w:val="20"/>
        </w:rPr>
        <w:t xml:space="preserve"> </w:t>
      </w:r>
      <w:sdt>
        <w:sdtPr>
          <w:rPr>
            <w:sz w:val="20"/>
          </w:rPr>
          <w:id w:val="144101014"/>
          <w:placeholder>
            <w:docPart w:val="A641FAF07F064BED950A00A72C47D8A6"/>
          </w:placeholder>
          <w:text/>
        </w:sdtPr>
        <w:sdtEndPr/>
        <w:sdtContent>
          <w:r w:rsidR="00843E38" w:rsidRPr="005B1734">
            <w:rPr>
              <w:sz w:val="20"/>
            </w:rPr>
            <w:t>employee.name@auspost.com.au</w:t>
          </w:r>
        </w:sdtContent>
      </w:sdt>
    </w:p>
    <w:sectPr w:rsidR="00843E38" w:rsidRPr="005B1734" w:rsidSect="00915541">
      <w:headerReference w:type="first" r:id="rId10"/>
      <w:footerReference w:type="first" r:id="rId11"/>
      <w:pgSz w:w="11906" w:h="16838" w:code="9"/>
      <w:pgMar w:top="2552" w:right="1701" w:bottom="1871" w:left="1701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F78B2" w14:textId="77777777" w:rsidR="00AF4CAF" w:rsidRDefault="00AF4CAF" w:rsidP="006346BC">
      <w:pPr>
        <w:spacing w:after="0" w:line="240" w:lineRule="auto"/>
      </w:pPr>
      <w:r>
        <w:separator/>
      </w:r>
    </w:p>
  </w:endnote>
  <w:endnote w:type="continuationSeparator" w:id="0">
    <w:p w14:paraId="5995616E" w14:textId="77777777" w:rsidR="00AF4CAF" w:rsidRDefault="00AF4CAF" w:rsidP="0063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 Letter Light">
    <w:panose1 w:val="02000303030000020004"/>
    <w:charset w:val="00"/>
    <w:family w:val="auto"/>
    <w:pitch w:val="variable"/>
    <w:sig w:usb0="A00000BF" w:usb1="5000A47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 Letter">
    <w:panose1 w:val="02000603000000020004"/>
    <w:charset w:val="00"/>
    <w:family w:val="auto"/>
    <w:pitch w:val="variable"/>
    <w:sig w:usb0="A00000BF" w:usb1="4000E07B" w:usb2="00000000" w:usb3="00000000" w:csb0="00000093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tblpY="15146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1688"/>
    </w:tblGrid>
    <w:tr w:rsidR="00F81EBB" w14:paraId="11647623" w14:textId="77777777" w:rsidTr="001D5409">
      <w:trPr>
        <w:cantSplit/>
      </w:trPr>
      <w:tc>
        <w:tcPr>
          <w:tcW w:w="2977" w:type="dxa"/>
          <w:tcMar>
            <w:right w:w="425" w:type="dxa"/>
          </w:tcMar>
        </w:tcPr>
        <w:sdt>
          <w:sdtPr>
            <w:id w:val="220507442"/>
            <w:text/>
          </w:sdtPr>
          <w:sdtEndPr/>
          <w:sdtContent>
            <w:p w14:paraId="6B756B54" w14:textId="77777777" w:rsidR="00F81EBB" w:rsidRPr="00982038" w:rsidRDefault="00F81EBB" w:rsidP="001D5409">
              <w:pPr>
                <w:pStyle w:val="Footer"/>
              </w:pPr>
              <w:r>
                <w:t>Division Name</w:t>
              </w:r>
            </w:p>
          </w:sdtContent>
        </w:sdt>
        <w:p w14:paraId="12A376B2" w14:textId="77777777" w:rsidR="00F81EBB" w:rsidRPr="00982038" w:rsidRDefault="00F81EBB" w:rsidP="001D5409">
          <w:pPr>
            <w:pStyle w:val="Footer"/>
          </w:pPr>
          <w:r w:rsidRPr="00982038">
            <w:t>Level</w:t>
          </w:r>
          <w:r>
            <w:t xml:space="preserve"> </w:t>
          </w:r>
          <w:sdt>
            <w:sdtPr>
              <w:id w:val="220507447"/>
              <w:text/>
            </w:sdtPr>
            <w:sdtEndPr/>
            <w:sdtContent>
              <w:r>
                <w:t>00</w:t>
              </w:r>
            </w:sdtContent>
          </w:sdt>
          <w:r w:rsidRPr="00982038">
            <w:t xml:space="preserve">, </w:t>
          </w:r>
          <w:sdt>
            <w:sdtPr>
              <w:id w:val="220507453"/>
              <w:text/>
            </w:sdtPr>
            <w:sdtEndPr/>
            <w:sdtContent>
              <w:r>
                <w:t>Street Address</w:t>
              </w:r>
            </w:sdtContent>
          </w:sdt>
          <w:r>
            <w:t xml:space="preserve"> </w:t>
          </w:r>
          <w:sdt>
            <w:sdtPr>
              <w:id w:val="220507470"/>
              <w:text/>
            </w:sdtPr>
            <w:sdtEndPr/>
            <w:sdtContent>
              <w:r>
                <w:t>City</w:t>
              </w:r>
            </w:sdtContent>
          </w:sdt>
          <w:r w:rsidRPr="00982038">
            <w:t xml:space="preserve"> </w:t>
          </w:r>
          <w:sdt>
            <w:sdtPr>
              <w:id w:val="220507478"/>
              <w:text/>
            </w:sdtPr>
            <w:sdtEndPr/>
            <w:sdtContent>
              <w:r>
                <w:t>VIC</w:t>
              </w:r>
            </w:sdtContent>
          </w:sdt>
          <w:r w:rsidRPr="00982038">
            <w:t xml:space="preserve"> </w:t>
          </w:r>
          <w:sdt>
            <w:sdtPr>
              <w:id w:val="220507487"/>
              <w:text/>
            </w:sdtPr>
            <w:sdtEndPr/>
            <w:sdtContent>
              <w:r>
                <w:t>0000</w:t>
              </w:r>
            </w:sdtContent>
          </w:sdt>
        </w:p>
        <w:p w14:paraId="240D43D6" w14:textId="77777777" w:rsidR="00F81EBB" w:rsidRDefault="00F81EBB" w:rsidP="001D5409">
          <w:pPr>
            <w:pStyle w:val="Footer"/>
          </w:pPr>
          <w:r w:rsidRPr="00982038">
            <w:t xml:space="preserve">GPO Box </w:t>
          </w:r>
          <w:sdt>
            <w:sdtPr>
              <w:id w:val="220507489"/>
              <w:text/>
            </w:sdtPr>
            <w:sdtEndPr/>
            <w:sdtContent>
              <w:r>
                <w:t>0000</w:t>
              </w:r>
            </w:sdtContent>
          </w:sdt>
          <w:r w:rsidRPr="00982038">
            <w:t xml:space="preserve"> </w:t>
          </w:r>
          <w:sdt>
            <w:sdtPr>
              <w:id w:val="220507491"/>
              <w:text/>
            </w:sdtPr>
            <w:sdtEndPr/>
            <w:sdtContent>
              <w:r>
                <w:t>City</w:t>
              </w:r>
            </w:sdtContent>
          </w:sdt>
          <w:r w:rsidRPr="00982038">
            <w:t xml:space="preserve"> </w:t>
          </w:r>
          <w:sdt>
            <w:sdtPr>
              <w:id w:val="220507493"/>
              <w:text/>
            </w:sdtPr>
            <w:sdtEndPr/>
            <w:sdtContent>
              <w:r>
                <w:t>VIC</w:t>
              </w:r>
            </w:sdtContent>
          </w:sdt>
          <w:r w:rsidRPr="00982038">
            <w:t xml:space="preserve"> </w:t>
          </w:r>
          <w:sdt>
            <w:sdtPr>
              <w:id w:val="220507495"/>
              <w:text/>
            </w:sdtPr>
            <w:sdtEndPr/>
            <w:sdtContent>
              <w:r>
                <w:t>0000</w:t>
              </w:r>
            </w:sdtContent>
          </w:sdt>
        </w:p>
      </w:tc>
      <w:tc>
        <w:tcPr>
          <w:tcW w:w="1672" w:type="dxa"/>
          <w:noWrap/>
          <w:tcMar>
            <w:right w:w="0" w:type="dxa"/>
          </w:tcMar>
        </w:tcPr>
        <w:p w14:paraId="2BF032EC" w14:textId="77777777" w:rsidR="00F81EBB" w:rsidRPr="00982038" w:rsidRDefault="00F81EBB" w:rsidP="001D5409">
          <w:pPr>
            <w:pStyle w:val="Footer"/>
          </w:pPr>
          <w:r w:rsidRPr="002D2521">
            <w:rPr>
              <w:b/>
              <w:color w:val="DC1928" w:themeColor="text2"/>
            </w:rPr>
            <w:t>T:</w:t>
          </w:r>
          <w:r w:rsidRPr="00982038">
            <w:t xml:space="preserve"> 0</w:t>
          </w:r>
          <w:sdt>
            <w:sdtPr>
              <w:alias w:val="Direct Phone"/>
              <w:tag w:val="Direct Phone"/>
              <w:id w:val="220507434"/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>
                <w:t>0 0000 0000</w:t>
              </w:r>
            </w:sdtContent>
          </w:sdt>
        </w:p>
        <w:p w14:paraId="38DE5AD5" w14:textId="77777777" w:rsidR="00F81EBB" w:rsidRPr="00982038" w:rsidRDefault="00F81EBB" w:rsidP="001D5409">
          <w:pPr>
            <w:pStyle w:val="Footer"/>
          </w:pPr>
          <w:r w:rsidRPr="002D2521">
            <w:rPr>
              <w:b/>
              <w:color w:val="DC1928" w:themeColor="text2"/>
            </w:rPr>
            <w:t>F:</w:t>
          </w:r>
          <w:r w:rsidRPr="00982038">
            <w:t xml:space="preserve"> 0</w:t>
          </w:r>
          <w:sdt>
            <w:sdtPr>
              <w:alias w:val="Direct Fax"/>
              <w:tag w:val="Direct Fax"/>
              <w:id w:val="220507435"/>
              <w:placeholder>
                <w:docPart w:val="A641FAF07F064BED950A00A72C47D8A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>
                <w:t>0 0000 0000</w:t>
              </w:r>
            </w:sdtContent>
          </w:sdt>
        </w:p>
        <w:p w14:paraId="454F61B7" w14:textId="77777777" w:rsidR="00F81EBB" w:rsidRDefault="00F81EBB" w:rsidP="001D5409">
          <w:pPr>
            <w:pStyle w:val="Footer"/>
          </w:pPr>
          <w:r w:rsidRPr="002D2521">
            <w:rPr>
              <w:b/>
              <w:color w:val="DC1928" w:themeColor="text2"/>
            </w:rPr>
            <w:t>W:</w:t>
          </w:r>
          <w:r w:rsidRPr="00982038">
            <w:t xml:space="preserve"> auspost.com.au</w:t>
          </w:r>
        </w:p>
      </w:tc>
    </w:tr>
    <w:tr w:rsidR="00595EA0" w14:paraId="03DAB885" w14:textId="77777777" w:rsidTr="001D5409">
      <w:trPr>
        <w:cantSplit/>
      </w:trPr>
      <w:tc>
        <w:tcPr>
          <w:tcW w:w="0" w:type="auto"/>
          <w:gridSpan w:val="2"/>
          <w:tcMar>
            <w:top w:w="85" w:type="dxa"/>
            <w:right w:w="425" w:type="dxa"/>
          </w:tcMar>
        </w:tcPr>
        <w:p w14:paraId="5614C939" w14:textId="77777777" w:rsidR="003A6EBD" w:rsidRPr="00595EA0" w:rsidRDefault="003A6EBD" w:rsidP="001D5409">
          <w:pPr>
            <w:pStyle w:val="Footer"/>
            <w:spacing w:line="146" w:lineRule="atLeast"/>
            <w:rPr>
              <w:sz w:val="12"/>
              <w:szCs w:val="12"/>
            </w:rPr>
          </w:pPr>
          <w:r w:rsidRPr="003A6EBD">
            <w:rPr>
              <w:sz w:val="12"/>
              <w:szCs w:val="12"/>
            </w:rPr>
            <w:t>Star Track Express Pty Limited  ABN 44 001 227 890  Trading as StarTrack</w:t>
          </w:r>
        </w:p>
        <w:p w14:paraId="7678657F" w14:textId="77777777" w:rsidR="00595EA0" w:rsidRPr="002D2521" w:rsidRDefault="00595EA0" w:rsidP="001D5409">
          <w:pPr>
            <w:pStyle w:val="Footer"/>
            <w:spacing w:line="146" w:lineRule="atLeast"/>
            <w:rPr>
              <w:b/>
              <w:color w:val="DC1928" w:themeColor="text2"/>
            </w:rPr>
          </w:pPr>
          <w:r w:rsidRPr="00595EA0">
            <w:rPr>
              <w:sz w:val="12"/>
              <w:szCs w:val="12"/>
            </w:rPr>
            <w:t>StarTrack is a business of Australia Post</w:t>
          </w:r>
        </w:p>
      </w:tc>
    </w:tr>
  </w:tbl>
  <w:p w14:paraId="78E571B2" w14:textId="77777777" w:rsidR="00F81EBB" w:rsidRPr="00982038" w:rsidRDefault="00F81EBB" w:rsidP="00FE4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8454A" w14:textId="77777777" w:rsidR="00AF4CAF" w:rsidRDefault="00AF4CAF" w:rsidP="006346BC">
      <w:pPr>
        <w:spacing w:after="0" w:line="240" w:lineRule="auto"/>
      </w:pPr>
      <w:r>
        <w:separator/>
      </w:r>
    </w:p>
  </w:footnote>
  <w:footnote w:type="continuationSeparator" w:id="0">
    <w:p w14:paraId="60DCB2F1" w14:textId="77777777" w:rsidR="00AF4CAF" w:rsidRDefault="00AF4CAF" w:rsidP="00634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9E5F5" w14:textId="77777777" w:rsidR="00F81EBB" w:rsidRDefault="004A1FF0">
    <w:pPr>
      <w:pStyle w:val="Header"/>
    </w:pPr>
    <w:r w:rsidRPr="004A1FF0">
      <w:rPr>
        <w:noProof/>
        <w:lang w:eastAsia="en-AU"/>
      </w:rPr>
      <w:drawing>
        <wp:anchor distT="0" distB="0" distL="114300" distR="114300" simplePos="0" relativeHeight="251662848" behindDoc="1" locked="1" layoutInCell="1" allowOverlap="1" wp14:anchorId="7BF41E67" wp14:editId="5F3F6282">
          <wp:simplePos x="0" y="0"/>
          <wp:positionH relativeFrom="page">
            <wp:posOffset>5981968</wp:posOffset>
          </wp:positionH>
          <wp:positionV relativeFrom="page">
            <wp:posOffset>9800590</wp:posOffset>
          </wp:positionV>
          <wp:extent cx="1069215" cy="367048"/>
          <wp:effectExtent l="19050" t="0" r="0" b="0"/>
          <wp:wrapNone/>
          <wp:docPr id="7" name="Picture 2" descr="AP-Primary_LockUp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-Primary_LockUp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5" cy="367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A1FF0">
      <w:rPr>
        <w:noProof/>
        <w:lang w:eastAsia="en-AU"/>
      </w:rPr>
      <w:drawing>
        <wp:anchor distT="0" distB="0" distL="114300" distR="114300" simplePos="0" relativeHeight="251660800" behindDoc="1" locked="1" layoutInCell="1" allowOverlap="1" wp14:anchorId="1DB2F044" wp14:editId="74B82EC7">
          <wp:simplePos x="0" y="0"/>
          <wp:positionH relativeFrom="page">
            <wp:posOffset>4456090</wp:posOffset>
          </wp:positionH>
          <wp:positionV relativeFrom="page">
            <wp:posOffset>341290</wp:posOffset>
          </wp:positionV>
          <wp:extent cx="2768958" cy="850006"/>
          <wp:effectExtent l="0" t="0" r="0" b="0"/>
          <wp:wrapNone/>
          <wp:docPr id="5" name="Picture 1" descr="P_ST_Primary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P_ST_Primary_Pos_RG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8600" cy="84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518F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E54EE"/>
    <w:multiLevelType w:val="multilevel"/>
    <w:tmpl w:val="9EC8F67A"/>
    <w:lvl w:ilvl="0">
      <w:start w:val="1"/>
      <w:numFmt w:val="bullet"/>
      <w:lvlText w:val="o"/>
      <w:lvlJc w:val="left"/>
      <w:pPr>
        <w:tabs>
          <w:tab w:val="num" w:pos="1077"/>
        </w:tabs>
        <w:ind w:left="1077" w:hanging="363"/>
      </w:pPr>
      <w:rPr>
        <w:rFonts w:ascii="Courier New" w:hAnsi="Courier New" w:cs="Courier New" w:hint="default"/>
      </w:rPr>
    </w:lvl>
    <w:lvl w:ilvl="1">
      <w:start w:val="1"/>
      <w:numFmt w:val="bullet"/>
      <w:lvlText w:val="–"/>
      <w:lvlJc w:val="left"/>
      <w:pPr>
        <w:tabs>
          <w:tab w:val="num" w:pos="1434"/>
        </w:tabs>
        <w:ind w:left="1434" w:hanging="357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7F7461A"/>
    <w:multiLevelType w:val="multilevel"/>
    <w:tmpl w:val="933AA02A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107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720" w:firstLine="18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7"/>
        </w:tabs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C87AFB"/>
    <w:multiLevelType w:val="multilevel"/>
    <w:tmpl w:val="DA9E5C5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C5396B"/>
    <w:multiLevelType w:val="multilevel"/>
    <w:tmpl w:val="B838C780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pStyle w:val="Bulletlistlevel1"/>
      <w:lvlText w:val="•"/>
      <w:lvlJc w:val="left"/>
      <w:pPr>
        <w:ind w:left="340" w:firstLine="340"/>
      </w:pPr>
      <w:rPr>
        <w:rFonts w:ascii="AP Letter Light" w:hAnsi="AP Letter Light" w:hint="default"/>
      </w:rPr>
    </w:lvl>
    <w:lvl w:ilvl="5">
      <w:start w:val="1"/>
      <w:numFmt w:val="bullet"/>
      <w:pStyle w:val="Bulletlistlevel2"/>
      <w:lvlText w:val="–"/>
      <w:lvlJc w:val="left"/>
      <w:pPr>
        <w:ind w:left="4320" w:hanging="180"/>
      </w:pPr>
      <w:rPr>
        <w:rFonts w:ascii="Arial" w:hAnsi="Arial" w:hint="default"/>
      </w:rPr>
    </w:lvl>
    <w:lvl w:ilvl="6">
      <w:start w:val="1"/>
      <w:numFmt w:val="lowerLetter"/>
      <w:pStyle w:val="Alphalistlevel1"/>
      <w:lvlText w:val="%7)"/>
      <w:lvlJc w:val="left"/>
      <w:pPr>
        <w:ind w:left="340" w:firstLine="340"/>
      </w:pPr>
      <w:rPr>
        <w:rFonts w:hint="default"/>
      </w:rPr>
    </w:lvl>
    <w:lvl w:ilvl="7">
      <w:start w:val="1"/>
      <w:numFmt w:val="lowerRoman"/>
      <w:pStyle w:val="Alphalistlevel2"/>
      <w:lvlText w:val="(%8)"/>
      <w:lvlJc w:val="left"/>
      <w:pPr>
        <w:ind w:left="340" w:firstLine="68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DE17F2C"/>
    <w:multiLevelType w:val="hybridMultilevel"/>
    <w:tmpl w:val="0D8C0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634C2"/>
    <w:multiLevelType w:val="multilevel"/>
    <w:tmpl w:val="DA9E5C5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63"/>
    <w:rsid w:val="00057D83"/>
    <w:rsid w:val="0006607B"/>
    <w:rsid w:val="00067631"/>
    <w:rsid w:val="00082CFD"/>
    <w:rsid w:val="000E22F9"/>
    <w:rsid w:val="001150EA"/>
    <w:rsid w:val="00142C26"/>
    <w:rsid w:val="00176BA8"/>
    <w:rsid w:val="001C7DCE"/>
    <w:rsid w:val="001D5409"/>
    <w:rsid w:val="001D6DBB"/>
    <w:rsid w:val="00200CC3"/>
    <w:rsid w:val="00206A1D"/>
    <w:rsid w:val="00222292"/>
    <w:rsid w:val="0024738C"/>
    <w:rsid w:val="00253BDB"/>
    <w:rsid w:val="0026237C"/>
    <w:rsid w:val="00275584"/>
    <w:rsid w:val="002760AF"/>
    <w:rsid w:val="00296E47"/>
    <w:rsid w:val="002A03C4"/>
    <w:rsid w:val="002C00DD"/>
    <w:rsid w:val="002D2521"/>
    <w:rsid w:val="002D6078"/>
    <w:rsid w:val="00307579"/>
    <w:rsid w:val="00311CC3"/>
    <w:rsid w:val="00324BCC"/>
    <w:rsid w:val="00326814"/>
    <w:rsid w:val="00355829"/>
    <w:rsid w:val="00374E44"/>
    <w:rsid w:val="00387A44"/>
    <w:rsid w:val="003A6EBD"/>
    <w:rsid w:val="003A7C85"/>
    <w:rsid w:val="003C4631"/>
    <w:rsid w:val="003F73A5"/>
    <w:rsid w:val="00403FA8"/>
    <w:rsid w:val="004049A9"/>
    <w:rsid w:val="00421E52"/>
    <w:rsid w:val="00434476"/>
    <w:rsid w:val="0045392E"/>
    <w:rsid w:val="00461275"/>
    <w:rsid w:val="004832FB"/>
    <w:rsid w:val="00484C47"/>
    <w:rsid w:val="00492941"/>
    <w:rsid w:val="004A1FF0"/>
    <w:rsid w:val="004A51CA"/>
    <w:rsid w:val="0050230E"/>
    <w:rsid w:val="00531BB2"/>
    <w:rsid w:val="00582FCD"/>
    <w:rsid w:val="005941A7"/>
    <w:rsid w:val="00595EA0"/>
    <w:rsid w:val="005B1734"/>
    <w:rsid w:val="005C6F51"/>
    <w:rsid w:val="005C7C25"/>
    <w:rsid w:val="005E1B05"/>
    <w:rsid w:val="006346BC"/>
    <w:rsid w:val="0063488A"/>
    <w:rsid w:val="0065482A"/>
    <w:rsid w:val="00667DF1"/>
    <w:rsid w:val="00677CDB"/>
    <w:rsid w:val="0069137A"/>
    <w:rsid w:val="006B76AB"/>
    <w:rsid w:val="007110F2"/>
    <w:rsid w:val="0071497F"/>
    <w:rsid w:val="00736674"/>
    <w:rsid w:val="00736D79"/>
    <w:rsid w:val="00752239"/>
    <w:rsid w:val="00755B25"/>
    <w:rsid w:val="007641F1"/>
    <w:rsid w:val="00766E75"/>
    <w:rsid w:val="007748D4"/>
    <w:rsid w:val="00781D3E"/>
    <w:rsid w:val="007A260F"/>
    <w:rsid w:val="007B5689"/>
    <w:rsid w:val="007C3A9D"/>
    <w:rsid w:val="007C7519"/>
    <w:rsid w:val="007F0DD5"/>
    <w:rsid w:val="00827830"/>
    <w:rsid w:val="00843E38"/>
    <w:rsid w:val="0088069A"/>
    <w:rsid w:val="008834C2"/>
    <w:rsid w:val="008859CE"/>
    <w:rsid w:val="008A0A26"/>
    <w:rsid w:val="008A23C3"/>
    <w:rsid w:val="008C0DAE"/>
    <w:rsid w:val="00915541"/>
    <w:rsid w:val="00921B2D"/>
    <w:rsid w:val="00937CD9"/>
    <w:rsid w:val="00956F93"/>
    <w:rsid w:val="0096695E"/>
    <w:rsid w:val="00971982"/>
    <w:rsid w:val="00973056"/>
    <w:rsid w:val="00973DB6"/>
    <w:rsid w:val="00982038"/>
    <w:rsid w:val="009B28F3"/>
    <w:rsid w:val="009C1CB0"/>
    <w:rsid w:val="009F5FAE"/>
    <w:rsid w:val="00A21404"/>
    <w:rsid w:val="00A62307"/>
    <w:rsid w:val="00A65A68"/>
    <w:rsid w:val="00AA00B6"/>
    <w:rsid w:val="00AE320F"/>
    <w:rsid w:val="00AF4CAF"/>
    <w:rsid w:val="00AF5DEF"/>
    <w:rsid w:val="00B03E63"/>
    <w:rsid w:val="00B219CF"/>
    <w:rsid w:val="00B42E58"/>
    <w:rsid w:val="00B573DD"/>
    <w:rsid w:val="00B6081A"/>
    <w:rsid w:val="00B638A1"/>
    <w:rsid w:val="00B926CF"/>
    <w:rsid w:val="00BD2CD8"/>
    <w:rsid w:val="00C2620E"/>
    <w:rsid w:val="00C33C95"/>
    <w:rsid w:val="00C477F2"/>
    <w:rsid w:val="00C9251A"/>
    <w:rsid w:val="00C93DCC"/>
    <w:rsid w:val="00CA09D0"/>
    <w:rsid w:val="00CE1F51"/>
    <w:rsid w:val="00CF098F"/>
    <w:rsid w:val="00D362AC"/>
    <w:rsid w:val="00D36B55"/>
    <w:rsid w:val="00D708BD"/>
    <w:rsid w:val="00D94911"/>
    <w:rsid w:val="00DB5ED8"/>
    <w:rsid w:val="00E03174"/>
    <w:rsid w:val="00E4657D"/>
    <w:rsid w:val="00E625E9"/>
    <w:rsid w:val="00E67990"/>
    <w:rsid w:val="00E95638"/>
    <w:rsid w:val="00EC0B9B"/>
    <w:rsid w:val="00ED7FF2"/>
    <w:rsid w:val="00F03214"/>
    <w:rsid w:val="00F11E54"/>
    <w:rsid w:val="00F21B65"/>
    <w:rsid w:val="00F27126"/>
    <w:rsid w:val="00F630DE"/>
    <w:rsid w:val="00F66444"/>
    <w:rsid w:val="00F81EBB"/>
    <w:rsid w:val="00FE43C7"/>
    <w:rsid w:val="00FF2755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393240"/>
  <w15:docId w15:val="{9AD1F98A-A1F8-4724-B3EF-1CBE3D2B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mbria" w:hAnsi="Arial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" w:unhideWhenUsed="1"/>
    <w:lsdException w:name="annotation text" w:semiHidden="1" w:unhideWhenUsed="1"/>
    <w:lsdException w:name="header" w:semiHidden="1" w:unhideWhenUsed="1"/>
    <w:lsdException w:name="footer" w:semiHidden="1" w:uiPriority="5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51"/>
    <w:pPr>
      <w:tabs>
        <w:tab w:val="left" w:pos="709"/>
        <w:tab w:val="left" w:pos="1134"/>
      </w:tabs>
      <w:spacing w:after="180" w:line="220" w:lineRule="atLeast"/>
    </w:pPr>
    <w:rPr>
      <w:rFonts w:ascii="AP Letter Light" w:hAnsi="AP Letter Light"/>
      <w:sz w:val="18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semiHidden/>
    <w:qFormat/>
    <w:rsid w:val="00F27126"/>
    <w:pPr>
      <w:pageBreakBefore/>
      <w:numPr>
        <w:numId w:val="6"/>
      </w:numPr>
      <w:tabs>
        <w:tab w:val="clear" w:pos="709"/>
        <w:tab w:val="clear" w:pos="1134"/>
        <w:tab w:val="left" w:pos="680"/>
        <w:tab w:val="left" w:pos="1021"/>
        <w:tab w:val="left" w:pos="1361"/>
      </w:tabs>
      <w:spacing w:after="600" w:line="560" w:lineRule="exact"/>
      <w:outlineLvl w:val="0"/>
    </w:pPr>
    <w:rPr>
      <w:rFonts w:asciiTheme="majorHAnsi" w:hAnsiTheme="majorHAnsi"/>
      <w:b/>
      <w:color w:val="DC1928" w:themeColor="text2"/>
      <w:spacing w:val="-10"/>
      <w:sz w:val="56"/>
      <w:szCs w:val="56"/>
    </w:rPr>
  </w:style>
  <w:style w:type="paragraph" w:styleId="Heading2">
    <w:name w:val="heading 2"/>
    <w:aliases w:val="Major"/>
    <w:basedOn w:val="Heading1"/>
    <w:next w:val="Normal"/>
    <w:link w:val="Heading2Char"/>
    <w:uiPriority w:val="10"/>
    <w:semiHidden/>
    <w:qFormat/>
    <w:rsid w:val="00F27126"/>
    <w:pPr>
      <w:keepNext/>
      <w:keepLines/>
      <w:pageBreakBefore w:val="0"/>
      <w:numPr>
        <w:ilvl w:val="1"/>
      </w:numPr>
      <w:spacing w:before="60" w:after="180" w:line="320" w:lineRule="atLeast"/>
      <w:outlineLvl w:val="1"/>
    </w:pPr>
    <w:rPr>
      <w:rFonts w:eastAsiaTheme="majorEastAsia" w:cstheme="majorBidi"/>
      <w:bCs/>
      <w:color w:val="auto"/>
      <w:spacing w:val="0"/>
      <w:sz w:val="26"/>
      <w:szCs w:val="26"/>
    </w:rPr>
  </w:style>
  <w:style w:type="paragraph" w:styleId="Heading3">
    <w:name w:val="heading 3"/>
    <w:aliases w:val="Sub"/>
    <w:basedOn w:val="Heading2"/>
    <w:next w:val="Normal"/>
    <w:link w:val="Heading3Char"/>
    <w:uiPriority w:val="11"/>
    <w:semiHidden/>
    <w:qFormat/>
    <w:rsid w:val="00F27126"/>
    <w:pPr>
      <w:numPr>
        <w:ilvl w:val="2"/>
      </w:numPr>
      <w:spacing w:before="0" w:line="240" w:lineRule="atLeast"/>
      <w:outlineLvl w:val="2"/>
    </w:pPr>
    <w:rPr>
      <w:sz w:val="20"/>
    </w:rPr>
  </w:style>
  <w:style w:type="paragraph" w:styleId="Heading4">
    <w:name w:val="heading 4"/>
    <w:aliases w:val="Minor sub"/>
    <w:next w:val="Normal"/>
    <w:link w:val="Heading4Char"/>
    <w:uiPriority w:val="12"/>
    <w:semiHidden/>
    <w:qFormat/>
    <w:rsid w:val="00F27126"/>
    <w:pPr>
      <w:numPr>
        <w:ilvl w:val="3"/>
        <w:numId w:val="6"/>
      </w:numPr>
      <w:spacing w:after="20" w:line="220" w:lineRule="atLeast"/>
      <w:outlineLvl w:val="3"/>
    </w:pPr>
    <w:rPr>
      <w:rFonts w:asciiTheme="minorHAnsi" w:eastAsiaTheme="majorEastAsia" w:hAnsiTheme="minorHAnsi" w:cstheme="majorBidi"/>
      <w:b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semiHidden/>
    <w:unhideWhenUsed/>
    <w:rsid w:val="000E22F9"/>
    <w:pPr>
      <w:numPr>
        <w:numId w:val="1"/>
      </w:numPr>
      <w:tabs>
        <w:tab w:val="num" w:pos="360"/>
      </w:tabs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E2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2F9"/>
    <w:rPr>
      <w:rFonts w:eastAsia="Cambria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C1CB0"/>
    <w:rPr>
      <w:rFonts w:ascii="Arial" w:hAnsi="Arial"/>
      <w:color w:val="A6A6A6" w:themeColor="background1" w:themeShade="A6"/>
      <w:sz w:val="20"/>
    </w:rPr>
  </w:style>
  <w:style w:type="paragraph" w:styleId="BalloonText">
    <w:name w:val="Balloon Text"/>
    <w:basedOn w:val="Normal"/>
    <w:link w:val="BalloonTextChar"/>
    <w:semiHidden/>
    <w:rsid w:val="000E22F9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E22F9"/>
    <w:rPr>
      <w:rFonts w:ascii="Lucida Grande" w:eastAsia="Cambria" w:hAnsi="Lucida Grande"/>
      <w:sz w:val="18"/>
      <w:szCs w:val="18"/>
    </w:rPr>
  </w:style>
  <w:style w:type="paragraph" w:styleId="Footer">
    <w:name w:val="footer"/>
    <w:basedOn w:val="Normal"/>
    <w:link w:val="FooterChar"/>
    <w:uiPriority w:val="5"/>
    <w:semiHidden/>
    <w:rsid w:val="00982038"/>
    <w:pPr>
      <w:tabs>
        <w:tab w:val="clear" w:pos="709"/>
        <w:tab w:val="clear" w:pos="1134"/>
        <w:tab w:val="left" w:pos="2948"/>
      </w:tabs>
      <w:spacing w:after="0" w:line="17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5"/>
    <w:semiHidden/>
    <w:rsid w:val="00CE1F51"/>
    <w:rPr>
      <w:rFonts w:ascii="AP Letter Light" w:hAnsi="AP Letter Light"/>
      <w:sz w:val="14"/>
    </w:rPr>
  </w:style>
  <w:style w:type="table" w:styleId="TableGrid">
    <w:name w:val="Table Grid"/>
    <w:basedOn w:val="TableNormal"/>
    <w:uiPriority w:val="59"/>
    <w:rsid w:val="00D94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230E"/>
    <w:rPr>
      <w:color w:val="808080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semiHidden/>
    <w:rsid w:val="00CE1F51"/>
    <w:rPr>
      <w:rFonts w:asciiTheme="majorHAnsi" w:hAnsiTheme="majorHAnsi"/>
      <w:b/>
      <w:color w:val="DC1928" w:themeColor="text2"/>
      <w:spacing w:val="-10"/>
      <w:sz w:val="56"/>
      <w:szCs w:val="56"/>
    </w:rPr>
  </w:style>
  <w:style w:type="character" w:customStyle="1" w:styleId="Heading2Char">
    <w:name w:val="Heading 2 Char"/>
    <w:aliases w:val="Major Char"/>
    <w:basedOn w:val="DefaultParagraphFont"/>
    <w:link w:val="Heading2"/>
    <w:uiPriority w:val="10"/>
    <w:semiHidden/>
    <w:rsid w:val="00CE1F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Sub Char"/>
    <w:basedOn w:val="DefaultParagraphFont"/>
    <w:link w:val="Heading3"/>
    <w:uiPriority w:val="11"/>
    <w:semiHidden/>
    <w:rsid w:val="00CE1F51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4Char">
    <w:name w:val="Heading 4 Char"/>
    <w:aliases w:val="Minor sub Char"/>
    <w:basedOn w:val="DefaultParagraphFont"/>
    <w:link w:val="Heading4"/>
    <w:uiPriority w:val="12"/>
    <w:semiHidden/>
    <w:rsid w:val="00CE1F51"/>
    <w:rPr>
      <w:rFonts w:asciiTheme="minorHAnsi" w:eastAsiaTheme="majorEastAsia" w:hAnsiTheme="minorHAnsi" w:cstheme="majorBidi"/>
      <w:b/>
      <w:iCs/>
      <w:sz w:val="18"/>
      <w:szCs w:val="26"/>
    </w:rPr>
  </w:style>
  <w:style w:type="paragraph" w:customStyle="1" w:styleId="Bulletlistlevel1">
    <w:name w:val="Bullet list level 1"/>
    <w:uiPriority w:val="13"/>
    <w:qFormat/>
    <w:rsid w:val="00D36B55"/>
    <w:pPr>
      <w:numPr>
        <w:ilvl w:val="4"/>
        <w:numId w:val="6"/>
      </w:numPr>
      <w:spacing w:after="120" w:line="220" w:lineRule="atLeast"/>
      <w:ind w:hanging="340"/>
    </w:pPr>
    <w:rPr>
      <w:rFonts w:asciiTheme="minorHAnsi" w:hAnsiTheme="minorHAnsi"/>
      <w:sz w:val="18"/>
    </w:rPr>
  </w:style>
  <w:style w:type="paragraph" w:customStyle="1" w:styleId="Bulletlistlevel2">
    <w:name w:val="Bullet list level 2"/>
    <w:basedOn w:val="Normal"/>
    <w:uiPriority w:val="14"/>
    <w:qFormat/>
    <w:rsid w:val="00D36B55"/>
    <w:pPr>
      <w:numPr>
        <w:ilvl w:val="5"/>
        <w:numId w:val="6"/>
      </w:numPr>
      <w:tabs>
        <w:tab w:val="clear" w:pos="709"/>
        <w:tab w:val="clear" w:pos="1134"/>
        <w:tab w:val="left" w:pos="680"/>
        <w:tab w:val="left" w:pos="1021"/>
        <w:tab w:val="left" w:pos="1361"/>
      </w:tabs>
      <w:spacing w:after="120"/>
      <w:ind w:left="680" w:hanging="340"/>
    </w:pPr>
    <w:rPr>
      <w:rFonts w:asciiTheme="minorHAnsi" w:hAnsiTheme="minorHAnsi"/>
    </w:rPr>
  </w:style>
  <w:style w:type="paragraph" w:customStyle="1" w:styleId="Alphalistlevel1">
    <w:name w:val="Alpha list level 1"/>
    <w:uiPriority w:val="15"/>
    <w:qFormat/>
    <w:rsid w:val="00CE1F51"/>
    <w:pPr>
      <w:numPr>
        <w:ilvl w:val="6"/>
        <w:numId w:val="6"/>
      </w:numPr>
      <w:spacing w:after="120" w:line="220" w:lineRule="atLeast"/>
      <w:ind w:hanging="340"/>
    </w:pPr>
    <w:rPr>
      <w:rFonts w:asciiTheme="minorHAnsi" w:hAnsiTheme="minorHAnsi"/>
      <w:sz w:val="18"/>
    </w:rPr>
  </w:style>
  <w:style w:type="paragraph" w:customStyle="1" w:styleId="Alphalistlevel2">
    <w:name w:val="Alpha list level 2"/>
    <w:basedOn w:val="Bulletlistlevel2"/>
    <w:uiPriority w:val="16"/>
    <w:qFormat/>
    <w:rsid w:val="005E1B05"/>
    <w:pPr>
      <w:numPr>
        <w:ilvl w:val="7"/>
      </w:numPr>
      <w:ind w:left="680" w:hanging="340"/>
    </w:pPr>
  </w:style>
  <w:style w:type="paragraph" w:customStyle="1" w:styleId="Introfeaturetext">
    <w:name w:val="Intro feature text"/>
    <w:basedOn w:val="Normal"/>
    <w:link w:val="IntrofeaturetextChar"/>
    <w:uiPriority w:val="1"/>
    <w:qFormat/>
    <w:rsid w:val="00CE1F51"/>
    <w:pPr>
      <w:tabs>
        <w:tab w:val="clear" w:pos="709"/>
        <w:tab w:val="clear" w:pos="1134"/>
        <w:tab w:val="left" w:pos="680"/>
        <w:tab w:val="left" w:pos="1021"/>
        <w:tab w:val="left" w:pos="1361"/>
      </w:tabs>
      <w:spacing w:before="120" w:after="240" w:line="340" w:lineRule="atLeast"/>
    </w:pPr>
    <w:rPr>
      <w:rFonts w:asciiTheme="minorHAnsi" w:eastAsiaTheme="minorHAnsi" w:hAnsiTheme="minorHAnsi" w:cstheme="minorBidi"/>
      <w:b/>
      <w:sz w:val="28"/>
      <w:szCs w:val="22"/>
    </w:rPr>
  </w:style>
  <w:style w:type="character" w:customStyle="1" w:styleId="IntrofeaturetextChar">
    <w:name w:val="Intro feature text Char"/>
    <w:basedOn w:val="DefaultParagraphFont"/>
    <w:link w:val="Introfeaturetext"/>
    <w:uiPriority w:val="1"/>
    <w:rsid w:val="00CE1F51"/>
    <w:rPr>
      <w:rFonts w:asciiTheme="minorHAnsi" w:eastAsiaTheme="minorHAnsi" w:hAnsiTheme="minorHAnsi" w:cstheme="minorBidi"/>
      <w:b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C33C9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33C95"/>
    <w:pPr>
      <w:tabs>
        <w:tab w:val="clear" w:pos="709"/>
        <w:tab w:val="clear" w:pos="1134"/>
      </w:tabs>
      <w:spacing w:after="0" w:line="240" w:lineRule="auto"/>
      <w:ind w:left="720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getsetforthegame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WorkGroupTemplates\StarTrack\Parcel_Services_StarTrack_Letter_0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0287321D0A40EA9D924316D1D34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AA40-AF33-49DE-85E2-5AD225BA1BE0}"/>
      </w:docPartPr>
      <w:docPartBody>
        <w:p w:rsidR="0076135B" w:rsidRDefault="00C64CE9">
          <w:pPr>
            <w:pStyle w:val="380287321D0A40EA9D924316D1D34012"/>
          </w:pPr>
          <w:r w:rsidRPr="00EA3FC0">
            <w:rPr>
              <w:rStyle w:val="PlaceholderText"/>
            </w:rPr>
            <w:t>Click here to enter text.</w:t>
          </w:r>
        </w:p>
      </w:docPartBody>
    </w:docPart>
    <w:docPart>
      <w:docPartPr>
        <w:name w:val="24F0E9B42DFC41C68CF579F107B11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F203C-F1D5-46A1-A8B3-9BC8449224AB}"/>
      </w:docPartPr>
      <w:docPartBody>
        <w:p w:rsidR="0076135B" w:rsidRDefault="00C64CE9">
          <w:pPr>
            <w:pStyle w:val="24F0E9B42DFC41C68CF579F107B115E2"/>
          </w:pPr>
          <w:r w:rsidRPr="00EA3FC0">
            <w:rPr>
              <w:rStyle w:val="PlaceholderText"/>
            </w:rPr>
            <w:t>Click here to enter text.</w:t>
          </w:r>
        </w:p>
      </w:docPartBody>
    </w:docPart>
    <w:docPart>
      <w:docPartPr>
        <w:name w:val="200069B10FF246AA946D4FE3113F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63A5D-2A2B-48B6-835E-5F5988FC2D4E}"/>
      </w:docPartPr>
      <w:docPartBody>
        <w:p w:rsidR="0076135B" w:rsidRDefault="00C64CE9">
          <w:pPr>
            <w:pStyle w:val="200069B10FF246AA946D4FE3113F97EE"/>
          </w:pPr>
          <w:r w:rsidRPr="00EA3FC0">
            <w:rPr>
              <w:rStyle w:val="PlaceholderText"/>
            </w:rPr>
            <w:t>[Company Phone]</w:t>
          </w:r>
        </w:p>
      </w:docPartBody>
    </w:docPart>
    <w:docPart>
      <w:docPartPr>
        <w:name w:val="CDB4FAA0D26347689EBE298141BF3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689DD-C392-4F3D-A7F2-AF4298A3C930}"/>
      </w:docPartPr>
      <w:docPartBody>
        <w:p w:rsidR="0076135B" w:rsidRDefault="00C64CE9">
          <w:pPr>
            <w:pStyle w:val="CDB4FAA0D26347689EBE298141BF35C5"/>
          </w:pPr>
          <w:r w:rsidRPr="00EA3FC0">
            <w:rPr>
              <w:rStyle w:val="PlaceholderText"/>
            </w:rPr>
            <w:t>[Company Fax]</w:t>
          </w:r>
        </w:p>
      </w:docPartBody>
    </w:docPart>
    <w:docPart>
      <w:docPartPr>
        <w:name w:val="A641FAF07F064BED950A00A72C47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B982C-D33E-4A0E-B6E0-2FABA9A30262}"/>
      </w:docPartPr>
      <w:docPartBody>
        <w:p w:rsidR="0076135B" w:rsidRDefault="00C64CE9">
          <w:pPr>
            <w:pStyle w:val="A641FAF07F064BED950A00A72C47D8A6"/>
          </w:pPr>
          <w:r w:rsidRPr="00EA3F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 Letter Light">
    <w:panose1 w:val="02000303030000020004"/>
    <w:charset w:val="00"/>
    <w:family w:val="auto"/>
    <w:pitch w:val="variable"/>
    <w:sig w:usb0="A00000BF" w:usb1="5000A47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 Letter">
    <w:panose1 w:val="02000603000000020004"/>
    <w:charset w:val="00"/>
    <w:family w:val="auto"/>
    <w:pitch w:val="variable"/>
    <w:sig w:usb0="A00000BF" w:usb1="4000E07B" w:usb2="00000000" w:usb3="00000000" w:csb0="00000093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5B"/>
    <w:rsid w:val="0076135B"/>
    <w:rsid w:val="00C6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0287321D0A40EA9D924316D1D34012">
    <w:name w:val="380287321D0A40EA9D924316D1D34012"/>
  </w:style>
  <w:style w:type="paragraph" w:customStyle="1" w:styleId="24F0E9B42DFC41C68CF579F107B115E2">
    <w:name w:val="24F0E9B42DFC41C68CF579F107B115E2"/>
  </w:style>
  <w:style w:type="paragraph" w:customStyle="1" w:styleId="200069B10FF246AA946D4FE3113F97EE">
    <w:name w:val="200069B10FF246AA946D4FE3113F97EE"/>
  </w:style>
  <w:style w:type="paragraph" w:customStyle="1" w:styleId="CDB4FAA0D26347689EBE298141BF35C5">
    <w:name w:val="CDB4FAA0D26347689EBE298141BF35C5"/>
  </w:style>
  <w:style w:type="paragraph" w:customStyle="1" w:styleId="A641FAF07F064BED950A00A72C47D8A6">
    <w:name w:val="A641FAF07F064BED950A00A72C47D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 Brand Colours">
      <a:dk1>
        <a:srgbClr val="000000"/>
      </a:dk1>
      <a:lt1>
        <a:srgbClr val="FFFFFF"/>
      </a:lt1>
      <a:dk2>
        <a:srgbClr val="DC1928"/>
      </a:dk2>
      <a:lt2>
        <a:srgbClr val="ECE9E4"/>
      </a:lt2>
      <a:accent1>
        <a:srgbClr val="9CA7B2"/>
      </a:accent1>
      <a:accent2>
        <a:srgbClr val="99C5DB"/>
      </a:accent2>
      <a:accent3>
        <a:srgbClr val="C3CD9B"/>
      </a:accent3>
      <a:accent4>
        <a:srgbClr val="FFDB76"/>
      </a:accent4>
      <a:accent5>
        <a:srgbClr val="3C322D"/>
      </a:accent5>
      <a:accent6>
        <a:srgbClr val="AAD4D5"/>
      </a:accent6>
      <a:hlink>
        <a:srgbClr val="0000FF"/>
      </a:hlink>
      <a:folHlink>
        <a:srgbClr val="800080"/>
      </a:folHlink>
    </a:clrScheme>
    <a:fontScheme name="AP Letter font">
      <a:majorFont>
        <a:latin typeface="AP Letter"/>
        <a:ea typeface=""/>
        <a:cs typeface=""/>
      </a:majorFont>
      <a:minorFont>
        <a:latin typeface="AP Letter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Recipient’s name</Abstract>
  <CompanyAddress/>
  <CompanyPhone>0 0000 0000</CompanyPhone>
  <CompanyFax>0 0000 0000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F5090-CF4B-4EC0-909A-6780C46F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Parcel_Services_StarTrack_Letter_06.dotm</Template>
  <TotalTime>0</TotalTime>
  <Pages>2</Pages>
  <Words>366</Words>
  <Characters>1957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Snellman, Melissa</dc:creator>
  <cp:lastModifiedBy>Lynch, Geoff</cp:lastModifiedBy>
  <cp:revision>2</cp:revision>
  <dcterms:created xsi:type="dcterms:W3CDTF">2018-02-14T03:20:00Z</dcterms:created>
  <dcterms:modified xsi:type="dcterms:W3CDTF">2018-02-14T03:20:00Z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nrgVersion">
    <vt:lpwstr>v06</vt:lpwstr>
  </property>
  <property fmtid="{D5CDD505-2E9C-101B-9397-08002B2CF9AE}" pid="3" name="_AdHocReviewCycleID">
    <vt:i4>1660318603</vt:i4>
  </property>
  <property fmtid="{D5CDD505-2E9C-101B-9397-08002B2CF9AE}" pid="4" name="_NewReviewCycle">
    <vt:lpwstr/>
  </property>
  <property fmtid="{D5CDD505-2E9C-101B-9397-08002B2CF9AE}" pid="5" name="_EmailSubject">
    <vt:lpwstr>Letters</vt:lpwstr>
  </property>
  <property fmtid="{D5CDD505-2E9C-101B-9397-08002B2CF9AE}" pid="6" name="_AuthorEmail">
    <vt:lpwstr>Melissa.Snellman@auspost.com.au</vt:lpwstr>
  </property>
  <property fmtid="{D5CDD505-2E9C-101B-9397-08002B2CF9AE}" pid="7" name="_AuthorEmailDisplayName">
    <vt:lpwstr>Snellman, Melissa</vt:lpwstr>
  </property>
  <property fmtid="{D5CDD505-2E9C-101B-9397-08002B2CF9AE}" pid="8" name="_ReviewingToolsShownOnce">
    <vt:lpwstr/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mso:StyleGalleryClassic" visible="true"/>
        <mso:button idQ="doc:DisOptionsTrue_1" visible="true" label="View All Formatting" onAction="DisOptionsTrue" imageMso="ViewDisplayInHighContrast"/>
        <mso:button idQ="doc:DisOptionsFalse_1" visible="true" label="Hide All Formatting" onAction="DisOptionsFalse" imageMso="BlackAndWhiteDontShow"/>
        <mso:button idQ="doc:Paste_Special_1" visible="true" label="Paste Special - Unformatted Text" onAction="Paste_Special" imageMso="ShapesDuplicate"/>
      </mso:documentControls>
    </mso:qat>
  </mso:ribbon>
</mso:customUI>
</file>